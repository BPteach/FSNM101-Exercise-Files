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50A10AD3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启动周项目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D291505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  <w:t>CNM</w:t>
            </w: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SimSun" w:eastAsia="SimSun" w:hAnsi="SimSun" w:cs="Hiragino Sans GB W3"/>
          <w:color w:val="000000"/>
          <w:lang w:val="en-US"/>
        </w:rPr>
        <w:t>学员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/>
          <w:color w:val="000000"/>
          <w:lang w:val="en-US"/>
        </w:rPr>
        <w:br w:type="page"/>
      </w:r>
      <w:bookmarkEnd w:id="0"/>
      <w:bookmarkEnd w:id="1"/>
    </w:p>
    <w:p w14:paraId="13F7CB09" w14:textId="395E4DC8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  <w:r w:rsidRPr="00A55976">
        <w:rPr>
          <w:rFonts w:ascii="SimSun" w:eastAsia="SimSun" w:hAnsi="SimSun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Pr="00A55976">
        <w:rPr>
          <w:rFonts w:ascii="SimSun" w:eastAsia="SimSun" w:hAnsi="SimSun" w:cs="Hiragino Sans GB W3" w:hint="eastAsia"/>
          <w:color w:val="232B2D"/>
          <w:szCs w:val="20"/>
        </w:rPr>
        <w:t>欢迎</w:t>
      </w:r>
      <w:r w:rsidRPr="00A55976">
        <w:rPr>
          <w:rFonts w:ascii="SimSun" w:eastAsia="SimSun" w:hAnsi="SimSun" w:cs="Hiragino Sans GB W3"/>
          <w:color w:val="232B2D"/>
          <w:szCs w:val="20"/>
        </w:rPr>
        <w:t>加入半撇私塾</w:t>
      </w:r>
      <w:r w:rsidR="00A55976">
        <w:rPr>
          <w:rFonts w:ascii="SimSun" w:eastAsia="SimSun" w:hAnsi="SimSun" w:cs="Hiragino Sans GB W3" w:hint="eastAsia"/>
          <w:color w:val="232B2D"/>
          <w:szCs w:val="20"/>
        </w:rPr>
        <w:t>学习</w:t>
      </w:r>
      <w:r w:rsidR="00A55976">
        <w:rPr>
          <w:rFonts w:ascii="SimSun" w:eastAsia="SimSun" w:hAnsi="SimSun" w:cs="Hiragino Sans GB W3"/>
          <w:color w:val="232B2D"/>
          <w:szCs w:val="20"/>
        </w:rPr>
        <w:t>！</w:t>
      </w:r>
      <w:r w:rsidR="00A55976" w:rsidRPr="00A55976">
        <w:rPr>
          <w:rFonts w:ascii="SimSun" w:eastAsia="SimSun" w:hAnsi="SimSun" w:cs="Hiragino Sans GB W3"/>
          <w:color w:val="232B2D"/>
          <w:szCs w:val="20"/>
        </w:rPr>
        <w:t xml:space="preserve"> 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当你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打开这份文件的时候，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前面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3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个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小任务已经完成了吧？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如果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还没有完成，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请关闭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完成后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再打开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此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；如果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已经完成，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请根据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已完成</w:t>
      </w:r>
      <w:r w:rsidR="00D25BD6" w:rsidRPr="002743DE">
        <w:rPr>
          <w:rFonts w:ascii="SimSun" w:eastAsia="SimSun" w:hAnsi="SimSun" w:cs="Hiragino Sans GB W3" w:hint="eastAsia"/>
          <w:color w:val="232B2D"/>
          <w:szCs w:val="20"/>
        </w:rPr>
        <w:t>请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在</w:t>
      </w:r>
      <w:r w:rsidR="002743DE"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2743DE" w:rsidRPr="002743DE">
        <w:rPr>
          <w:rFonts w:ascii="SimSun" w:eastAsia="SimSun" w:hAnsi="SimSun" w:cs="Hiragino Sans GB W3"/>
          <w:color w:val="232B2D"/>
          <w:szCs w:val="20"/>
        </w:rPr>
        <w:t>处</w:t>
      </w:r>
      <w:r w:rsidR="002743DE" w:rsidRPr="002743DE">
        <w:rPr>
          <w:rFonts w:ascii="SimSun" w:eastAsia="SimSun" w:hAnsi="SimSun" w:cs="Hiragino Sans GB W3" w:hint="eastAsia"/>
          <w:color w:val="232B2D"/>
          <w:szCs w:val="20"/>
        </w:rPr>
        <w:t>替换成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勾</w:t>
      </w:r>
      <w:r w:rsidR="00D25BD6" w:rsidRPr="002743DE">
        <w:rPr>
          <w:rFonts w:ascii="SimSun" w:eastAsia="SimSun" w:hAnsi="SimSun" w:cs="Hiragino Sans GB W3"/>
          <w:color w:val="232B2D"/>
          <w:sz w:val="36"/>
          <w:szCs w:val="20"/>
        </w:rPr>
        <w:t>√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，</w:t>
      </w:r>
      <w:r w:rsidR="004B2DB1" w:rsidRPr="002743DE">
        <w:rPr>
          <w:rFonts w:ascii="SimSun" w:eastAsia="SimSun" w:hAnsi="SimSun" w:cs="Hiragino Sans GB W3" w:hint="eastAsia"/>
          <w:color w:val="232B2D"/>
          <w:szCs w:val="20"/>
        </w:rPr>
        <w:t>检查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完成后</w:t>
      </w:r>
      <w:r w:rsidR="002743DE">
        <w:rPr>
          <w:rFonts w:ascii="SimSun" w:eastAsia="SimSun" w:hAnsi="SimSun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b/>
          <w:color w:val="232B2D"/>
          <w:sz w:val="36"/>
          <w:szCs w:val="20"/>
        </w:rPr>
      </w:pP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>：</w:t>
      </w:r>
      <w:bookmarkStart w:id="2" w:name="_GoBack"/>
      <w:bookmarkEnd w:id="2"/>
    </w:p>
    <w:p w14:paraId="3CE59ACC" w14:textId="65070B2F" w:rsidR="004B2DB1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</w:t>
      </w:r>
      <w:r w:rsidR="004B2DB1" w:rsidRPr="00A55976">
        <w:rPr>
          <w:rFonts w:ascii="SimSun" w:eastAsia="SimSun" w:hAnsi="SimSun" w:cs="Hiragino Sans GB W3"/>
          <w:b/>
          <w:color w:val="232B2D"/>
          <w:szCs w:val="20"/>
        </w:rPr>
        <w:t>准确</w:t>
      </w:r>
      <w:r w:rsidR="004B2DB1" w:rsidRPr="00A55976">
        <w:rPr>
          <w:rFonts w:ascii="SimSun" w:eastAsia="SimSun" w:hAnsi="SimSun" w:cs="Hiragino Sans GB W3" w:hint="eastAsia"/>
          <w:b/>
          <w:color w:val="232B2D"/>
          <w:szCs w:val="20"/>
        </w:rPr>
        <w:t>使用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Markdown语言完成了</w:t>
      </w:r>
      <w:proofErr w:type="spellStart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Github</w:t>
      </w:r>
      <w:proofErr w:type="spellEnd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上的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自我介绍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  <w:lang w:val="en-US"/>
        </w:rPr>
        <w:t>将你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的自我介绍</w:t>
      </w:r>
      <w:r w:rsidR="00D25BD6" w:rsidRPr="00A55976">
        <w:rPr>
          <w:rFonts w:ascii="SimSun" w:eastAsia="SimSun" w:hAnsi="SimSun" w:cs="Hiragino Sans GB W3"/>
          <w:b/>
          <w:color w:val="232B2D"/>
          <w:szCs w:val="20"/>
          <w:lang w:val="en-US"/>
        </w:rPr>
        <w:t>截图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放在文档中）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44B9C104" w14:textId="39E6249F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bookmarkStart w:id="3" w:name="OLE_LINK6"/>
      <w:bookmarkStart w:id="4" w:name="OLE_LINK7"/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学习计划创建，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共享给课程管家，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奇妙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清单PC、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移动端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截图均可）：</w:t>
      </w:r>
    </w:p>
    <w:bookmarkEnd w:id="3"/>
    <w:bookmarkEnd w:id="4"/>
    <w:p w14:paraId="252E91B8" w14:textId="77777777" w:rsidR="00D25BD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58E651EA" w14:textId="7B72194E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书写好这一份《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致未来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的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信》，信件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完整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如下：</w:t>
      </w:r>
    </w:p>
    <w:sectPr w:rsidR="00D25BD6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0B0C1" w14:textId="77777777" w:rsidR="00E92AC2" w:rsidRDefault="00E92AC2">
      <w:pPr>
        <w:spacing w:before="0" w:after="0" w:line="240" w:lineRule="auto"/>
      </w:pPr>
      <w:r>
        <w:separator/>
      </w:r>
    </w:p>
  </w:endnote>
  <w:endnote w:type="continuationSeparator" w:id="0">
    <w:p w14:paraId="40C513DA" w14:textId="77777777" w:rsidR="00E92AC2" w:rsidRDefault="00E92A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6D5D8E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</w:rPr>
    </w:pPr>
    <w:r w:rsidRPr="006D5D8E">
      <w:rPr>
        <w:rStyle w:val="aff6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6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6"/>
        <w:rFonts w:ascii="Microsoft YaHei Light" w:hAnsi="Microsoft YaHei Light"/>
        <w:color w:val="000000" w:themeColor="text1"/>
      </w:rPr>
      <w:fldChar w:fldCharType="separate"/>
    </w:r>
    <w:r w:rsidR="00096C02">
      <w:rPr>
        <w:rStyle w:val="aff6"/>
        <w:rFonts w:ascii="Microsoft YaHei Light" w:hAnsi="Microsoft YaHei Light"/>
        <w:noProof/>
        <w:color w:val="000000" w:themeColor="text1"/>
      </w:rPr>
      <w:t>- 3 -</w:t>
    </w:r>
    <w:r w:rsidRPr="006D5D8E">
      <w:rPr>
        <w:rStyle w:val="aff6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1120F7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6C637" w14:textId="77777777" w:rsidR="00E92AC2" w:rsidRDefault="00E92AC2">
      <w:pPr>
        <w:spacing w:before="0" w:after="0" w:line="240" w:lineRule="auto"/>
      </w:pPr>
      <w:r>
        <w:separator/>
      </w:r>
    </w:p>
  </w:footnote>
  <w:footnote w:type="continuationSeparator" w:id="0">
    <w:p w14:paraId="3F58D470" w14:textId="77777777" w:rsidR="00E92AC2" w:rsidRDefault="00E92A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E7C55EF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启动周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5B213A50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5" w:name="OLE_LINK1"/>
    <w:bookmarkStart w:id="6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5"/>
    <w:bookmarkEnd w:id="6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73225C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D25BD6"/>
    <w:rsid w:val="00D448A7"/>
    <w:rsid w:val="00DB5449"/>
    <w:rsid w:val="00DF798F"/>
    <w:rsid w:val="00E066DF"/>
    <w:rsid w:val="00E664E8"/>
    <w:rsid w:val="00E92AC2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EBB67F-9CDC-4B46-89F7-9B9D92ED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58</TotalTime>
  <Pages>3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7</cp:revision>
  <dcterms:created xsi:type="dcterms:W3CDTF">2017-03-15T11:29:00Z</dcterms:created>
  <dcterms:modified xsi:type="dcterms:W3CDTF">2017-09-06T10:25:00Z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