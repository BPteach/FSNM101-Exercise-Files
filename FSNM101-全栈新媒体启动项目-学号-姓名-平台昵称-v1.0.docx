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01D53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bookmarkStart w:id="0" w:name="OLE_LINK3"/>
      <w:bookmarkStart w:id="1" w:name="OLE_LINK4"/>
    </w:p>
    <w:p w14:paraId="3FCDCAA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F31E532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A55976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5B052423" wp14:editId="6F4832B2">
            <wp:extent cx="2245489" cy="6037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6" r="7109"/>
                    <a:stretch/>
                  </pic:blipFill>
                  <pic:spPr bwMode="auto">
                    <a:xfrm>
                      <a:off x="0" y="0"/>
                      <a:ext cx="2389269" cy="642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AC85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0B113FD0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2FC9CBB5" w14:textId="0D0E4D92" w:rsidR="00A55976" w:rsidRPr="00A55976" w:rsidRDefault="001A4E84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全栈新媒体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启动</w:t>
      </w: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课程</w:t>
      </w:r>
      <w:r w:rsidR="00A55976" w:rsidRPr="00A5597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项目</w:t>
      </w:r>
    </w:p>
    <w:p w14:paraId="6B989A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A55976" w:rsidRPr="00A55976" w14:paraId="5E700534" w14:textId="77777777" w:rsidTr="00003181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49F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84019" w14:textId="4517A94E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bookmarkStart w:id="2" w:name="_GoBack"/>
            <w:bookmarkEnd w:id="2"/>
          </w:p>
        </w:tc>
      </w:tr>
      <w:tr w:rsidR="00A55976" w:rsidRPr="00A55976" w14:paraId="6412D3D3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7B21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44F4C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3D4F1864" w14:textId="77777777" w:rsidTr="00003181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2EDA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33BEE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  <w:tr w:rsidR="00A55976" w:rsidRPr="00A55976" w14:paraId="185F0C42" w14:textId="77777777" w:rsidTr="00003181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82C8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10ECF4" w14:textId="77777777" w:rsidR="00A55976" w:rsidRPr="00A55976" w:rsidRDefault="00A55976" w:rsidP="00003181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sz w:val="32"/>
                <w:szCs w:val="32"/>
                <w:lang w:val="en-US"/>
              </w:rPr>
            </w:pPr>
            <w:r w:rsidRPr="00A55976">
              <w:rPr>
                <w:rFonts w:ascii="宋体" w:eastAsia="宋体" w:hAnsi="宋体" w:cs="Times New Roman" w:hint="eastAsia"/>
                <w:color w:val="00000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1165FB9F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072CCB8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elvetica Neue"/>
          <w:color w:val="000000"/>
          <w:sz w:val="32"/>
          <w:szCs w:val="32"/>
          <w:lang w:val="en-US"/>
        </w:rPr>
      </w:pPr>
    </w:p>
    <w:p w14:paraId="1F246D09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5377C2F7" w14:textId="77777777" w:rsidR="00A55976" w:rsidRPr="00A55976" w:rsidRDefault="00A55976" w:rsidP="00A559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center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20"/>
          <w:szCs w:val="20"/>
          <w:lang w:val="en-US"/>
        </w:rPr>
        <w:t>二〇一  年  月</w:t>
      </w:r>
      <w:r w:rsidRPr="00A55976">
        <w:rPr>
          <w:rFonts w:ascii="宋体" w:eastAsia="宋体" w:hAnsi="宋体" w:cs="Hiragino Sans GB W3"/>
          <w:color w:val="000000"/>
          <w:sz w:val="20"/>
          <w:szCs w:val="20"/>
          <w:lang w:val="en-US"/>
        </w:rPr>
        <w:t xml:space="preserve">    日</w:t>
      </w:r>
    </w:p>
    <w:p w14:paraId="347F6F9F" w14:textId="77777777" w:rsidR="00A55976" w:rsidRPr="00A55976" w:rsidRDefault="00A55976" w:rsidP="00A55976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A55976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17EA0433" w14:textId="77777777" w:rsidR="00A55976" w:rsidRPr="00A55976" w:rsidRDefault="00A55976" w:rsidP="00A55976">
      <w:pPr>
        <w:spacing w:before="0" w:after="0" w:line="240" w:lineRule="auto"/>
        <w:ind w:firstLine="640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7AFDF6A" w14:textId="77777777" w:rsidR="00A55976" w:rsidRPr="00A55976" w:rsidRDefault="00A55976" w:rsidP="00A55976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011A928B" w14:textId="2CE83347" w:rsidR="00A55976" w:rsidRPr="00A55976" w:rsidRDefault="00A55976" w:rsidP="00A5597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A55976">
        <w:rPr>
          <w:rFonts w:ascii="宋体" w:eastAsia="宋体" w:hAnsi="宋体" w:cs="Hiragino Sans GB W3"/>
          <w:color w:val="000000"/>
          <w:lang w:val="en-US"/>
        </w:rPr>
        <w:t>学员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A55976">
        <w:rPr>
          <w:rFonts w:ascii="宋体" w:eastAsia="宋体" w:hAnsi="宋体" w:cs="Hiragino Sans GB W3"/>
          <w:color w:val="000000"/>
          <w:lang w:val="en-US"/>
        </w:rPr>
        <w:t>作业</w:t>
      </w:r>
      <w:r w:rsidRPr="00A55976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2B29B0D0" w14:textId="288F366D" w:rsidR="001120F7" w:rsidRPr="00A55976" w:rsidRDefault="00A55976" w:rsidP="00A55976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  <w:r w:rsidRPr="00A55976">
        <w:rPr>
          <w:rFonts w:ascii="宋体" w:eastAsia="宋体" w:hAnsi="宋体" w:cs="Hiragino Sans GB W3"/>
          <w:color w:val="000000"/>
          <w:lang w:val="en-US"/>
        </w:rPr>
        <w:br w:type="page"/>
      </w:r>
      <w:bookmarkEnd w:id="0"/>
      <w:bookmarkEnd w:id="1"/>
    </w:p>
    <w:p w14:paraId="13F7CB09" w14:textId="395E4DC8" w:rsidR="003F3567" w:rsidRPr="002743DE" w:rsidRDefault="006848F5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  <w:r w:rsidRPr="00A55976">
        <w:rPr>
          <w:rFonts w:ascii="宋体" w:eastAsia="宋体" w:hAnsi="宋体" w:cs="Hiragino Sans GB W3" w:hint="eastAsia"/>
          <w:color w:val="232B2D"/>
          <w:szCs w:val="20"/>
        </w:rPr>
        <w:lastRenderedPageBreak/>
        <w:t>Hi</w:t>
      </w:r>
      <w:r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Pr="00A55976">
        <w:rPr>
          <w:rFonts w:ascii="宋体" w:eastAsia="宋体" w:hAnsi="宋体" w:cs="Hiragino Sans GB W3" w:hint="eastAsia"/>
          <w:color w:val="232B2D"/>
          <w:szCs w:val="20"/>
        </w:rPr>
        <w:t>欢迎</w:t>
      </w:r>
      <w:r w:rsidRPr="00A55976">
        <w:rPr>
          <w:rFonts w:ascii="宋体" w:eastAsia="宋体" w:hAnsi="宋体" w:cs="Hiragino Sans GB W3"/>
          <w:color w:val="232B2D"/>
          <w:szCs w:val="20"/>
        </w:rPr>
        <w:t>加入半撇私塾</w:t>
      </w:r>
      <w:r w:rsidR="00A55976">
        <w:rPr>
          <w:rFonts w:ascii="宋体" w:eastAsia="宋体" w:hAnsi="宋体" w:cs="Hiragino Sans GB W3" w:hint="eastAsia"/>
          <w:color w:val="232B2D"/>
          <w:szCs w:val="20"/>
        </w:rPr>
        <w:t>学习</w:t>
      </w:r>
      <w:r w:rsidR="00A55976">
        <w:rPr>
          <w:rFonts w:ascii="宋体" w:eastAsia="宋体" w:hAnsi="宋体" w:cs="Hiragino Sans GB W3"/>
          <w:color w:val="232B2D"/>
          <w:szCs w:val="20"/>
        </w:rPr>
        <w:t>！</w:t>
      </w:r>
      <w:r w:rsidR="00A55976" w:rsidRPr="00A55976">
        <w:rPr>
          <w:rFonts w:ascii="宋体" w:eastAsia="宋体" w:hAnsi="宋体" w:cs="Hiragino Sans GB W3"/>
          <w:color w:val="232B2D"/>
          <w:szCs w:val="20"/>
        </w:rPr>
        <w:t xml:space="preserve"> 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当你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打开这份文件的时候，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前面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3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个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小任务已经完成了吧？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如果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还没有完成，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请关闭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文档，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完成后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再打开</w:t>
      </w:r>
      <w:r w:rsidR="003F3567" w:rsidRPr="00A55976">
        <w:rPr>
          <w:rFonts w:ascii="宋体" w:eastAsia="宋体" w:hAnsi="宋体" w:cs="Hiragino Sans GB W3" w:hint="eastAsia"/>
          <w:color w:val="232B2D"/>
          <w:szCs w:val="20"/>
        </w:rPr>
        <w:t>此</w:t>
      </w:r>
      <w:r w:rsidR="003F3567" w:rsidRPr="00A55976">
        <w:rPr>
          <w:rFonts w:ascii="宋体" w:eastAsia="宋体" w:hAnsi="宋体" w:cs="Hiragino Sans GB W3"/>
          <w:color w:val="232B2D"/>
          <w:szCs w:val="20"/>
        </w:rPr>
        <w:t>文档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；如果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已经完成，</w:t>
      </w:r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请根据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下方的Check List，检查并提交相应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已完成</w:t>
      </w:r>
      <w:r w:rsidR="00D25BD6" w:rsidRPr="002743DE">
        <w:rPr>
          <w:rFonts w:ascii="宋体" w:eastAsia="宋体" w:hAnsi="宋体" w:cs="Hiragino Sans GB W3" w:hint="eastAsia"/>
          <w:color w:val="232B2D"/>
          <w:szCs w:val="20"/>
        </w:rPr>
        <w:t>请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在</w:t>
      </w:r>
      <w:r w:rsidR="002743DE"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2743DE" w:rsidRPr="002743DE">
        <w:rPr>
          <w:rFonts w:ascii="宋体" w:eastAsia="宋体" w:hAnsi="宋体" w:cs="Hiragino Sans GB W3"/>
          <w:color w:val="232B2D"/>
          <w:szCs w:val="20"/>
        </w:rPr>
        <w:t>处</w:t>
      </w:r>
      <w:r w:rsidR="002743DE" w:rsidRPr="002743DE">
        <w:rPr>
          <w:rFonts w:ascii="宋体" w:eastAsia="宋体" w:hAnsi="宋体" w:cs="Hiragino Sans GB W3" w:hint="eastAsia"/>
          <w:color w:val="232B2D"/>
          <w:szCs w:val="20"/>
        </w:rPr>
        <w:t>替换成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勾</w:t>
      </w:r>
      <w:r w:rsidR="00D25BD6" w:rsidRPr="002743DE">
        <w:rPr>
          <w:rFonts w:ascii="宋体" w:eastAsia="宋体" w:hAnsi="宋体" w:cs="Hiragino Sans GB W3"/>
          <w:color w:val="232B2D"/>
          <w:sz w:val="36"/>
          <w:szCs w:val="20"/>
        </w:rPr>
        <w:t>√</w:t>
      </w:r>
      <w:r w:rsidR="00D25BD6" w:rsidRPr="002743DE">
        <w:rPr>
          <w:rFonts w:ascii="宋体" w:eastAsia="宋体" w:hAnsi="宋体" w:cs="Hiragino Sans GB W3"/>
          <w:color w:val="232B2D"/>
          <w:szCs w:val="20"/>
        </w:rPr>
        <w:t>，</w:t>
      </w:r>
      <w:r w:rsidR="004B2DB1" w:rsidRPr="002743DE">
        <w:rPr>
          <w:rFonts w:ascii="宋体" w:eastAsia="宋体" w:hAnsi="宋体" w:cs="Hiragino Sans GB W3" w:hint="eastAsia"/>
          <w:color w:val="232B2D"/>
          <w:szCs w:val="20"/>
        </w:rPr>
        <w:t>检查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完成后</w:t>
      </w:r>
      <w:r w:rsidR="002743DE">
        <w:rPr>
          <w:rFonts w:ascii="宋体" w:eastAsia="宋体" w:hAnsi="宋体" w:cs="Hiragino Sans GB W3" w:hint="eastAsia"/>
          <w:color w:val="232B2D"/>
          <w:szCs w:val="20"/>
        </w:rPr>
        <w:t>根据课程要求进行提交</w:t>
      </w:r>
      <w:r w:rsidR="004B2DB1" w:rsidRPr="002743DE">
        <w:rPr>
          <w:rFonts w:ascii="宋体" w:eastAsia="宋体" w:hAnsi="宋体" w:cs="Hiragino Sans GB W3"/>
          <w:color w:val="232B2D"/>
          <w:szCs w:val="20"/>
        </w:rPr>
        <w:t>。</w:t>
      </w:r>
    </w:p>
    <w:p w14:paraId="0229A69B" w14:textId="77777777" w:rsidR="00D25BD6" w:rsidRPr="00A55976" w:rsidRDefault="00D25BD6" w:rsidP="006848F5">
      <w:pPr>
        <w:spacing w:beforeLines="50" w:before="120" w:afterLines="50" w:after="120"/>
        <w:ind w:firstLineChars="200" w:firstLine="480"/>
        <w:rPr>
          <w:rFonts w:ascii="宋体" w:eastAsia="宋体" w:hAnsi="宋体" w:cs="Hiragino Sans GB W3"/>
          <w:color w:val="232B2D"/>
          <w:szCs w:val="20"/>
        </w:rPr>
      </w:pPr>
    </w:p>
    <w:p w14:paraId="12E92A4B" w14:textId="50288888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b/>
          <w:color w:val="232B2D"/>
          <w:sz w:val="36"/>
          <w:szCs w:val="20"/>
        </w:rPr>
      </w:pPr>
      <w:r w:rsidRPr="00A55976">
        <w:rPr>
          <w:rFonts w:ascii="宋体" w:eastAsia="宋体" w:hAnsi="宋体" w:cs="Hiragino Sans GB W3" w:hint="eastAsia"/>
          <w:b/>
          <w:color w:val="232B2D"/>
          <w:sz w:val="36"/>
          <w:szCs w:val="20"/>
        </w:rPr>
        <w:t>Check</w:t>
      </w:r>
      <w:r w:rsidRPr="00A55976">
        <w:rPr>
          <w:rFonts w:ascii="宋体" w:eastAsia="宋体" w:hAnsi="宋体" w:cs="Hiragino Sans GB W3"/>
          <w:b/>
          <w:color w:val="232B2D"/>
          <w:sz w:val="36"/>
          <w:szCs w:val="20"/>
        </w:rPr>
        <w:t xml:space="preserve"> </w:t>
      </w:r>
      <w:r w:rsidRPr="00A55976">
        <w:rPr>
          <w:rFonts w:ascii="宋体" w:eastAsia="宋体" w:hAnsi="宋体" w:cs="Hiragino Sans GB W3" w:hint="eastAsia"/>
          <w:b/>
          <w:color w:val="232B2D"/>
          <w:sz w:val="36"/>
          <w:szCs w:val="20"/>
        </w:rPr>
        <w:t>List</w:t>
      </w:r>
      <w:r w:rsidRPr="00A55976">
        <w:rPr>
          <w:rFonts w:ascii="宋体" w:eastAsia="宋体" w:hAnsi="宋体" w:cs="Hiragino Sans GB W3"/>
          <w:b/>
          <w:color w:val="232B2D"/>
          <w:sz w:val="36"/>
          <w:szCs w:val="20"/>
        </w:rPr>
        <w:t>：</w:t>
      </w:r>
    </w:p>
    <w:p w14:paraId="3CE59ACC" w14:textId="65070B2F" w:rsidR="004B2DB1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我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已经</w:t>
      </w:r>
      <w:r w:rsidR="004B2DB1" w:rsidRPr="00A55976">
        <w:rPr>
          <w:rFonts w:ascii="宋体" w:eastAsia="宋体" w:hAnsi="宋体" w:cs="Hiragino Sans GB W3"/>
          <w:b/>
          <w:color w:val="232B2D"/>
          <w:szCs w:val="20"/>
        </w:rPr>
        <w:t>准确</w:t>
      </w:r>
      <w:r w:rsidR="004B2DB1" w:rsidRPr="00A55976">
        <w:rPr>
          <w:rFonts w:ascii="宋体" w:eastAsia="宋体" w:hAnsi="宋体" w:cs="Hiragino Sans GB W3" w:hint="eastAsia"/>
          <w:b/>
          <w:color w:val="232B2D"/>
          <w:szCs w:val="20"/>
        </w:rPr>
        <w:t>使用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Markdown语言完成了</w:t>
      </w:r>
      <w:proofErr w:type="spellStart"/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Github</w:t>
      </w:r>
      <w:proofErr w:type="spellEnd"/>
      <w:r w:rsidR="004B2DB1" w:rsidRPr="00A55976">
        <w:rPr>
          <w:rFonts w:ascii="宋体" w:eastAsia="宋体" w:hAnsi="宋体" w:cs="Hiragino Sans GB W3" w:hint="eastAsia"/>
          <w:color w:val="232B2D"/>
          <w:szCs w:val="20"/>
        </w:rPr>
        <w:t>上的</w:t>
      </w:r>
      <w:r w:rsidR="004B2DB1" w:rsidRPr="00A55976">
        <w:rPr>
          <w:rFonts w:ascii="宋体" w:eastAsia="宋体" w:hAnsi="宋体" w:cs="Hiragino Sans GB W3"/>
          <w:color w:val="232B2D"/>
          <w:szCs w:val="20"/>
        </w:rPr>
        <w:t>自我介绍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，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页面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截图如下</w:t>
      </w:r>
      <w:r w:rsidR="00D25BD6" w:rsidRPr="00A55976">
        <w:rPr>
          <w:rFonts w:ascii="宋体" w:eastAsia="宋体" w:hAnsi="宋体" w:cs="Hiragino Sans GB W3"/>
          <w:color w:val="232B2D"/>
          <w:szCs w:val="20"/>
          <w:lang w:val="en-US"/>
        </w:rPr>
        <w:t>（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  <w:lang w:val="en-US"/>
        </w:rPr>
        <w:t>将你</w:t>
      </w:r>
      <w:r w:rsidR="00D25BD6" w:rsidRPr="00A55976">
        <w:rPr>
          <w:rFonts w:ascii="宋体" w:eastAsia="宋体" w:hAnsi="宋体" w:cs="Hiragino Sans GB W3"/>
          <w:color w:val="232B2D"/>
          <w:szCs w:val="20"/>
          <w:lang w:val="en-US"/>
        </w:rPr>
        <w:t>的自我介绍</w:t>
      </w:r>
      <w:r w:rsidR="00D25BD6" w:rsidRPr="00A55976">
        <w:rPr>
          <w:rFonts w:ascii="宋体" w:eastAsia="宋体" w:hAnsi="宋体" w:cs="Hiragino Sans GB W3"/>
          <w:b/>
          <w:color w:val="232B2D"/>
          <w:szCs w:val="20"/>
          <w:lang w:val="en-US"/>
        </w:rPr>
        <w:t>截图</w:t>
      </w:r>
      <w:r w:rsidR="00D25BD6" w:rsidRPr="00A55976">
        <w:rPr>
          <w:rFonts w:ascii="宋体" w:eastAsia="宋体" w:hAnsi="宋体" w:cs="Hiragino Sans GB W3"/>
          <w:color w:val="232B2D"/>
          <w:szCs w:val="20"/>
          <w:lang w:val="en-US"/>
        </w:rPr>
        <w:t>放在文档中）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：</w:t>
      </w:r>
    </w:p>
    <w:p w14:paraId="3F6C0B0D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11B8FB62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0908E8F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44B9C104" w14:textId="39E6249F" w:rsidR="00D25BD6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  <w:bookmarkStart w:id="3" w:name="OLE_LINK6"/>
      <w:bookmarkStart w:id="4" w:name="OLE_LINK7"/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我已完成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学习计划创建，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并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共享给课程管家，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页面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截图如下（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奇妙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清单PC、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移动端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截图均可）：</w:t>
      </w:r>
    </w:p>
    <w:bookmarkEnd w:id="3"/>
    <w:bookmarkEnd w:id="4"/>
    <w:p w14:paraId="252E91B8" w14:textId="77777777" w:rsidR="00D25BD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6341AFE2" w14:textId="77777777" w:rsidR="002743DE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</w:rPr>
      </w:pPr>
    </w:p>
    <w:p w14:paraId="069907EE" w14:textId="77777777" w:rsidR="00D25BD6" w:rsidRPr="00A55976" w:rsidRDefault="00D25BD6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  <w:lang w:val="en-US"/>
        </w:rPr>
      </w:pPr>
    </w:p>
    <w:p w14:paraId="58E651EA" w14:textId="7B72194E" w:rsidR="00D25BD6" w:rsidRPr="00A55976" w:rsidRDefault="002743DE" w:rsidP="00D25BD6">
      <w:pPr>
        <w:spacing w:beforeLines="50" w:before="120" w:afterLines="50" w:after="120"/>
        <w:rPr>
          <w:rFonts w:ascii="宋体" w:eastAsia="宋体" w:hAnsi="宋体" w:cs="Hiragino Sans GB W3"/>
          <w:color w:val="232B2D"/>
          <w:szCs w:val="20"/>
          <w:lang w:val="en-US"/>
        </w:rPr>
      </w:pPr>
      <w:r w:rsidRPr="002743DE">
        <w:rPr>
          <w:rFonts w:ascii="宋体" w:eastAsia="宋体" w:hAnsi="宋体" w:cs="Hiragino Sans GB W3" w:hint="eastAsia"/>
          <w:color w:val="232B2D"/>
          <w:sz w:val="32"/>
          <w:szCs w:val="20"/>
        </w:rPr>
        <w:t>□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我已完成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书写好这一份《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致未来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的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信》，信件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完整</w:t>
      </w:r>
      <w:r w:rsidR="00D25BD6" w:rsidRPr="00A55976">
        <w:rPr>
          <w:rFonts w:ascii="宋体" w:eastAsia="宋体" w:hAnsi="宋体" w:cs="Hiragino Sans GB W3" w:hint="eastAsia"/>
          <w:color w:val="232B2D"/>
          <w:szCs w:val="20"/>
        </w:rPr>
        <w:t>图片</w:t>
      </w:r>
      <w:r w:rsidR="00D25BD6" w:rsidRPr="00A55976">
        <w:rPr>
          <w:rFonts w:ascii="宋体" w:eastAsia="宋体" w:hAnsi="宋体" w:cs="Hiragino Sans GB W3"/>
          <w:color w:val="232B2D"/>
          <w:szCs w:val="20"/>
        </w:rPr>
        <w:t>如下：</w:t>
      </w:r>
    </w:p>
    <w:sectPr w:rsidR="00D25BD6" w:rsidRPr="00A55976" w:rsidSect="001120F7">
      <w:headerReference w:type="default" r:id="rId12"/>
      <w:footerReference w:type="default" r:id="rId13"/>
      <w:headerReference w:type="first" r:id="rId14"/>
      <w:footerReference w:type="first" r:id="rId15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A08DA" w14:textId="77777777" w:rsidR="0076490F" w:rsidRDefault="0076490F">
      <w:pPr>
        <w:spacing w:before="0" w:after="0" w:line="240" w:lineRule="auto"/>
      </w:pPr>
      <w:r>
        <w:separator/>
      </w:r>
    </w:p>
  </w:endnote>
  <w:endnote w:type="continuationSeparator" w:id="0">
    <w:p w14:paraId="3575D69F" w14:textId="77777777" w:rsidR="0076490F" w:rsidRDefault="007649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charset w:val="86"/>
    <w:family w:val="swiss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 Neue Medium">
    <w:altName w:val="Helvetica Neue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77777777" w:rsidR="00F61867" w:rsidRPr="006D5D8E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</w:rPr>
    </w:pPr>
    <w:r w:rsidRPr="006D5D8E">
      <w:rPr>
        <w:rStyle w:val="aff5"/>
        <w:rFonts w:ascii="Microsoft YaHei Light" w:hAnsi="Microsoft YaHei Light"/>
        <w:color w:val="000000" w:themeColor="text1"/>
      </w:rPr>
      <w:fldChar w:fldCharType="begin"/>
    </w:r>
    <w:r w:rsidRPr="006D5D8E">
      <w:rPr>
        <w:rStyle w:val="aff5"/>
        <w:rFonts w:ascii="Microsoft YaHei Light" w:hAnsi="Microsoft YaHei Light"/>
        <w:color w:val="000000" w:themeColor="text1"/>
      </w:rPr>
      <w:instrText xml:space="preserve">PAGE  </w:instrText>
    </w:r>
    <w:r w:rsidRPr="006D5D8E">
      <w:rPr>
        <w:rStyle w:val="aff5"/>
        <w:rFonts w:ascii="Microsoft YaHei Light" w:hAnsi="Microsoft YaHei Light"/>
        <w:color w:val="000000" w:themeColor="text1"/>
      </w:rPr>
      <w:fldChar w:fldCharType="separate"/>
    </w:r>
    <w:r w:rsidR="001A4E84">
      <w:rPr>
        <w:rStyle w:val="aff5"/>
        <w:rFonts w:ascii="Microsoft YaHei Light" w:hAnsi="Microsoft YaHei Light"/>
        <w:noProof/>
        <w:color w:val="000000" w:themeColor="text1"/>
      </w:rPr>
      <w:t>- 1 -</w:t>
    </w:r>
    <w:r w:rsidRPr="006D5D8E">
      <w:rPr>
        <w:rStyle w:val="aff5"/>
        <w:rFonts w:ascii="Microsoft YaHei Light" w:hAnsi="Microsoft YaHei Light"/>
        <w:color w:val="000000" w:themeColor="text1"/>
      </w:rPr>
      <w:fldChar w:fldCharType="end"/>
    </w:r>
  </w:p>
  <w:p w14:paraId="55BCC473" w14:textId="08496937" w:rsidR="00A73992" w:rsidRPr="006D5D8E" w:rsidRDefault="00A73992" w:rsidP="006D5D8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 w:themeColor="text1"/>
        <w:kern w:val="2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1120F7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6DD6B98C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F61867">
      <w:rPr>
        <w:rFonts w:ascii="Microsoft YaHei Light" w:hAnsi="Microsoft YaHei Light" w:hint="eastAsia"/>
        <w:color w:val="01D270"/>
      </w:rPr>
      <w:t>新媒体</w:t>
    </w:r>
    <w:r w:rsidR="00F61867">
      <w:rPr>
        <w:rFonts w:ascii="Microsoft YaHei Light" w:hAnsi="Microsoft YaHei Light"/>
        <w:color w:val="01D270"/>
      </w:rPr>
      <w:t>骇客训练</w:t>
    </w:r>
    <w:r w:rsidR="00F61867">
      <w:rPr>
        <w:rFonts w:ascii="Microsoft YaHei Light" w:hAnsi="Microsoft YaHei Light" w:hint="eastAsia"/>
        <w:color w:val="01D270"/>
      </w:rPr>
      <w:t>营</w:t>
    </w:r>
    <w:r>
      <w:rPr>
        <w:rFonts w:ascii="Microsoft YaHei Light" w:hAnsi="Microsoft YaHei Light" w:hint="eastAsia"/>
        <w:color w:val="01D270"/>
      </w:rPr>
      <w:t>]</w:t>
    </w:r>
    <w:r w:rsidR="00FF0E91" w:rsidRPr="00FB5DFC">
      <w:rPr>
        <w:rFonts w:ascii="Microsoft YaHei Light" w:hAnsi="Microsoft YaHei Light" w:hint="eastAsia"/>
        <w:color w:val="01D270"/>
      </w:rPr>
      <w:tab/>
    </w:r>
    <w:r w:rsidR="00FF0E91" w:rsidRPr="00FB5DFC">
      <w:rPr>
        <w:rFonts w:ascii="Microsoft YaHei Light" w:hAnsi="Microsoft YaHei Light" w:hint="eastAsia"/>
        <w:color w:val="01D270"/>
      </w:rPr>
      <w:tab/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5D623" w14:textId="77777777" w:rsidR="0076490F" w:rsidRDefault="0076490F">
      <w:pPr>
        <w:spacing w:before="0" w:after="0" w:line="240" w:lineRule="auto"/>
      </w:pPr>
      <w:r>
        <w:separator/>
      </w:r>
    </w:p>
  </w:footnote>
  <w:footnote w:type="continuationSeparator" w:id="0">
    <w:p w14:paraId="0C7AA254" w14:textId="77777777" w:rsidR="0076490F" w:rsidRDefault="007649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B2E17B1" w:rsidR="00F61867" w:rsidRPr="00A55976" w:rsidRDefault="00A55976" w:rsidP="00A55976">
    <w:pPr>
      <w:pBdr>
        <w:top w:val="nil"/>
        <w:left w:val="nil"/>
        <w:bottom w:val="single" w:sz="8" w:space="1" w:color="000000" w:themeColor="text1"/>
        <w:right w:val="nil"/>
        <w:between w:val="nil"/>
        <w:bar w:val="nil"/>
      </w:pBdr>
      <w:tabs>
        <w:tab w:val="left" w:pos="2218"/>
        <w:tab w:val="center" w:pos="4750"/>
        <w:tab w:val="right" w:pos="9923"/>
      </w:tabs>
      <w:spacing w:before="0" w:after="0" w:line="288" w:lineRule="auto"/>
      <w:rPr>
        <w:rFonts w:ascii="宋体" w:eastAsia="宋体" w:hAnsi="宋体" w:cs="Arial Unicode MS"/>
        <w:color w:val="000000" w:themeColor="text1"/>
        <w:kern w:val="2"/>
        <w:bdr w:val="nil"/>
        <w:lang w:val="zh-CN"/>
      </w:rPr>
    </w:pP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半撇私塾</w:t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 w:rsidRPr="00A55976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ab/>
    </w:r>
    <w:r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FSNM101</w:t>
    </w:r>
    <w:r w:rsidR="00096C02">
      <w:rPr>
        <w:rFonts w:ascii="宋体" w:eastAsia="宋体" w:hAnsi="宋体" w:cs="Arial Unicode MS"/>
        <w:color w:val="000000" w:themeColor="text1"/>
        <w:kern w:val="2"/>
        <w:bdr w:val="nil"/>
        <w:lang w:val="zh-CN"/>
      </w:rPr>
      <w:t>-</w:t>
    </w:r>
    <w:r w:rsidR="001A4E84" w:rsidRPr="001A4E84">
      <w:rPr>
        <w:rFonts w:ascii="宋体" w:eastAsia="宋体" w:hAnsi="宋体" w:cs="Arial Unicode MS" w:hint="eastAsia"/>
        <w:color w:val="000000" w:themeColor="text1"/>
        <w:kern w:val="2"/>
        <w:bdr w:val="nil"/>
        <w:lang w:val="zh-CN"/>
      </w:rPr>
      <w:t>全栈新媒体启动课程项目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5B213A50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bookmarkStart w:id="5" w:name="OLE_LINK1"/>
    <w:bookmarkStart w:id="6" w:name="OLE_LINK2"/>
    <w:r w:rsidR="006848F5">
      <w:rPr>
        <w:rFonts w:ascii="Microsoft YaHei Light" w:eastAsia="Microsoft YaHei Light" w:hAnsi="Microsoft YaHei Light"/>
        <w:color w:val="01D170"/>
      </w:rPr>
      <w:t>启动周任务</w:t>
    </w:r>
    <w:r w:rsidR="006848F5">
      <w:rPr>
        <w:rFonts w:ascii="Microsoft YaHei Light" w:eastAsia="Microsoft YaHei Light" w:hAnsi="Microsoft YaHei Light" w:hint="default"/>
        <w:color w:val="01D170"/>
      </w:rPr>
      <w:t>CheckList</w:t>
    </w:r>
    <w:bookmarkEnd w:id="5"/>
    <w:bookmarkEnd w:id="6"/>
    <w:r w:rsidR="00F61867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544CAB"/>
    <w:multiLevelType w:val="hybridMultilevel"/>
    <w:tmpl w:val="678837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3D018E"/>
    <w:multiLevelType w:val="hybridMultilevel"/>
    <w:tmpl w:val="D1C4F52C"/>
    <w:lvl w:ilvl="0" w:tplc="323A5A52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9873FE8"/>
    <w:multiLevelType w:val="hybridMultilevel"/>
    <w:tmpl w:val="B83C8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C490962"/>
    <w:multiLevelType w:val="hybridMultilevel"/>
    <w:tmpl w:val="70782FE4"/>
    <w:lvl w:ilvl="0" w:tplc="A3487C0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0D954A12"/>
    <w:multiLevelType w:val="hybridMultilevel"/>
    <w:tmpl w:val="9266CA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FA50B1"/>
    <w:multiLevelType w:val="hybridMultilevel"/>
    <w:tmpl w:val="986AA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1912112"/>
    <w:multiLevelType w:val="hybridMultilevel"/>
    <w:tmpl w:val="AD50822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88F5E41"/>
    <w:multiLevelType w:val="hybridMultilevel"/>
    <w:tmpl w:val="0BBECEAE"/>
    <w:lvl w:ilvl="0" w:tplc="F3F0D3C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872572"/>
    <w:multiLevelType w:val="hybridMultilevel"/>
    <w:tmpl w:val="2D8EFCB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9C63F64"/>
    <w:multiLevelType w:val="hybridMultilevel"/>
    <w:tmpl w:val="2C7018AC"/>
    <w:lvl w:ilvl="0" w:tplc="4274E56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A745E43"/>
    <w:multiLevelType w:val="hybridMultilevel"/>
    <w:tmpl w:val="C3D67AF4"/>
    <w:lvl w:ilvl="0" w:tplc="63F045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657A56"/>
    <w:multiLevelType w:val="hybridMultilevel"/>
    <w:tmpl w:val="12CC91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FF67B1"/>
    <w:multiLevelType w:val="hybridMultilevel"/>
    <w:tmpl w:val="8966B0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91F68B2"/>
    <w:multiLevelType w:val="hybridMultilevel"/>
    <w:tmpl w:val="A18C1A2E"/>
    <w:lvl w:ilvl="0" w:tplc="ACD8560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DEF0B78"/>
    <w:multiLevelType w:val="hybridMultilevel"/>
    <w:tmpl w:val="3BB4E448"/>
    <w:lvl w:ilvl="0" w:tplc="BCA6CA6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7576E79"/>
    <w:multiLevelType w:val="hybridMultilevel"/>
    <w:tmpl w:val="A95EEE70"/>
    <w:lvl w:ilvl="0" w:tplc="D19612F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7AF0AFA"/>
    <w:multiLevelType w:val="hybridMultilevel"/>
    <w:tmpl w:val="8E1E7784"/>
    <w:lvl w:ilvl="0" w:tplc="5B72AD5C">
      <w:numFmt w:val="bullet"/>
      <w:lvlText w:val="-"/>
      <w:lvlJc w:val="left"/>
      <w:pPr>
        <w:ind w:left="360" w:hanging="360"/>
      </w:pPr>
      <w:rPr>
        <w:rFonts w:ascii="Arial" w:eastAsia="黑体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9AF55D9"/>
    <w:multiLevelType w:val="hybridMultilevel"/>
    <w:tmpl w:val="490A8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D002599"/>
    <w:multiLevelType w:val="hybridMultilevel"/>
    <w:tmpl w:val="333C0844"/>
    <w:lvl w:ilvl="0" w:tplc="8A00C18C">
      <w:start w:val="1"/>
      <w:numFmt w:val="japaneseCounting"/>
      <w:lvlText w:val="%1、"/>
      <w:lvlJc w:val="left"/>
      <w:pPr>
        <w:ind w:left="840" w:hanging="360"/>
      </w:pPr>
      <w:rPr>
        <w:rFonts w:ascii="微软雅黑" w:eastAsia="微软雅黑" w:hAnsi="微软雅黑" w:cs="Hiragino Sans GB W3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D8842C5"/>
    <w:multiLevelType w:val="hybridMultilevel"/>
    <w:tmpl w:val="A5DC8B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EED4016"/>
    <w:multiLevelType w:val="hybridMultilevel"/>
    <w:tmpl w:val="25C66326"/>
    <w:lvl w:ilvl="0" w:tplc="4102408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5656828"/>
    <w:multiLevelType w:val="hybridMultilevel"/>
    <w:tmpl w:val="F1D8A8FC"/>
    <w:lvl w:ilvl="0" w:tplc="1C983590">
      <w:start w:val="1"/>
      <w:numFmt w:val="bullet"/>
      <w:pStyle w:val="a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B0F3C41"/>
    <w:multiLevelType w:val="hybridMultilevel"/>
    <w:tmpl w:val="9370A6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17"/>
  </w:num>
  <w:num w:numId="4">
    <w:abstractNumId w:val="2"/>
  </w:num>
  <w:num w:numId="5">
    <w:abstractNumId w:val="13"/>
  </w:num>
  <w:num w:numId="6">
    <w:abstractNumId w:val="6"/>
  </w:num>
  <w:num w:numId="7">
    <w:abstractNumId w:val="18"/>
  </w:num>
  <w:num w:numId="8">
    <w:abstractNumId w:val="7"/>
  </w:num>
  <w:num w:numId="9">
    <w:abstractNumId w:val="10"/>
  </w:num>
  <w:num w:numId="10">
    <w:abstractNumId w:val="16"/>
  </w:num>
  <w:num w:numId="11">
    <w:abstractNumId w:val="14"/>
  </w:num>
  <w:num w:numId="12">
    <w:abstractNumId w:val="11"/>
  </w:num>
  <w:num w:numId="13">
    <w:abstractNumId w:val="2"/>
  </w:num>
  <w:num w:numId="14">
    <w:abstractNumId w:val="2"/>
  </w:num>
  <w:num w:numId="15">
    <w:abstractNumId w:val="0"/>
  </w:num>
  <w:num w:numId="16">
    <w:abstractNumId w:val="5"/>
  </w:num>
  <w:num w:numId="17">
    <w:abstractNumId w:val="12"/>
  </w:num>
  <w:num w:numId="18">
    <w:abstractNumId w:val="3"/>
  </w:num>
  <w:num w:numId="19">
    <w:abstractNumId w:val="1"/>
  </w:num>
  <w:num w:numId="20">
    <w:abstractNumId w:val="20"/>
  </w:num>
  <w:num w:numId="21">
    <w:abstractNumId w:val="19"/>
  </w:num>
  <w:num w:numId="22">
    <w:abstractNumId w:val="4"/>
  </w:num>
  <w:num w:numId="23">
    <w:abstractNumId w:val="15"/>
  </w:num>
  <w:num w:numId="24">
    <w:abstractNumId w:val="22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55DA7"/>
    <w:rsid w:val="00096C02"/>
    <w:rsid w:val="000A69C5"/>
    <w:rsid w:val="001120F7"/>
    <w:rsid w:val="00117447"/>
    <w:rsid w:val="001215CC"/>
    <w:rsid w:val="00154A5B"/>
    <w:rsid w:val="00155553"/>
    <w:rsid w:val="001A4E84"/>
    <w:rsid w:val="001C77E2"/>
    <w:rsid w:val="001D28F1"/>
    <w:rsid w:val="00205903"/>
    <w:rsid w:val="00222DC0"/>
    <w:rsid w:val="00237222"/>
    <w:rsid w:val="00251978"/>
    <w:rsid w:val="00267F3D"/>
    <w:rsid w:val="002743DE"/>
    <w:rsid w:val="002801B0"/>
    <w:rsid w:val="0028571B"/>
    <w:rsid w:val="00290771"/>
    <w:rsid w:val="00297AE8"/>
    <w:rsid w:val="002D2FA1"/>
    <w:rsid w:val="003436FA"/>
    <w:rsid w:val="003F3567"/>
    <w:rsid w:val="0040203B"/>
    <w:rsid w:val="004826B3"/>
    <w:rsid w:val="004B2DB1"/>
    <w:rsid w:val="004D7B32"/>
    <w:rsid w:val="004F6BEA"/>
    <w:rsid w:val="005010B8"/>
    <w:rsid w:val="00524C66"/>
    <w:rsid w:val="00582FE2"/>
    <w:rsid w:val="00597544"/>
    <w:rsid w:val="005E43C4"/>
    <w:rsid w:val="006577E8"/>
    <w:rsid w:val="006848F5"/>
    <w:rsid w:val="0069017F"/>
    <w:rsid w:val="006968D6"/>
    <w:rsid w:val="006B4131"/>
    <w:rsid w:val="006D5D8E"/>
    <w:rsid w:val="0073225C"/>
    <w:rsid w:val="0076490F"/>
    <w:rsid w:val="00820BA4"/>
    <w:rsid w:val="008223D2"/>
    <w:rsid w:val="008E32A8"/>
    <w:rsid w:val="008F651F"/>
    <w:rsid w:val="0092438F"/>
    <w:rsid w:val="009965B7"/>
    <w:rsid w:val="009C7AE3"/>
    <w:rsid w:val="00A23D9A"/>
    <w:rsid w:val="00A51715"/>
    <w:rsid w:val="00A55976"/>
    <w:rsid w:val="00A6353C"/>
    <w:rsid w:val="00A73992"/>
    <w:rsid w:val="00AA2D85"/>
    <w:rsid w:val="00AB59A8"/>
    <w:rsid w:val="00B21668"/>
    <w:rsid w:val="00B905C6"/>
    <w:rsid w:val="00C22B82"/>
    <w:rsid w:val="00CB7D79"/>
    <w:rsid w:val="00CD7F49"/>
    <w:rsid w:val="00D25BD6"/>
    <w:rsid w:val="00D448A7"/>
    <w:rsid w:val="00DB5449"/>
    <w:rsid w:val="00DF798F"/>
    <w:rsid w:val="00E066DF"/>
    <w:rsid w:val="00E664E8"/>
    <w:rsid w:val="00E92AC2"/>
    <w:rsid w:val="00EC0F3C"/>
    <w:rsid w:val="00EF4FB7"/>
    <w:rsid w:val="00F15582"/>
    <w:rsid w:val="00F6046F"/>
    <w:rsid w:val="00F61867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sz w:val="24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AB59A8"/>
    <w:pPr>
      <w:numPr>
        <w:numId w:val="2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Lines="50" w:before="120" w:afterLines="50" w:after="120" w:line="160" w:lineRule="atLeast"/>
      <w:jc w:val="both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A51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7EF4BB-2B14-4F18-8D6D-3FCA86C2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Walker-半撇私塾</cp:lastModifiedBy>
  <cp:revision>9</cp:revision>
  <dcterms:created xsi:type="dcterms:W3CDTF">2017-03-15T11:29:00Z</dcterms:created>
  <dcterms:modified xsi:type="dcterms:W3CDTF">2018-03-27T05:54:00Z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